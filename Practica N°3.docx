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B052FF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2FF" w:rsidRDefault="00B052F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B052FF" w:rsidRDefault="005A2E7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ES" w:eastAsia="es-ES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2FF" w:rsidRDefault="00B052FF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B052FF" w:rsidRDefault="00B052FF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B052FF" w:rsidRDefault="005A2E7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B052FF" w:rsidRDefault="00B052FF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B052FF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2FF" w:rsidRDefault="00B052F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B052FF" w:rsidRDefault="005A2E7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B052FF" w:rsidRDefault="00B052F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52FF" w:rsidRDefault="00B052F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B052FF" w:rsidRDefault="005A2E7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B052FF" w:rsidRDefault="00B052FF">
      <w:pPr>
        <w:pStyle w:val="Standard"/>
      </w:pPr>
    </w:p>
    <w:p w:rsidR="00B052FF" w:rsidRDefault="00B052FF">
      <w:pPr>
        <w:pStyle w:val="Standard"/>
      </w:pPr>
    </w:p>
    <w:p w:rsidR="00B052FF" w:rsidRDefault="005A2E7A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B052FF" w:rsidRDefault="005A2E7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B052FF" w:rsidRDefault="005A2E7A">
      <w:pPr>
        <w:pStyle w:val="Standard"/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F352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B052FF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2FF" w:rsidRDefault="00B052F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052FF" w:rsidRDefault="005A2E7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2FF" w:rsidRDefault="00EF55C4" w:rsidP="00EF55C4">
            <w:pPr>
              <w:pStyle w:val="TableContents"/>
              <w:ind w:left="629"/>
              <w:jc w:val="center"/>
            </w:pPr>
            <w:r>
              <w:t>Rodriguez Espino Claudia</w:t>
            </w:r>
          </w:p>
        </w:tc>
      </w:tr>
      <w:tr w:rsidR="00B052FF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2FF" w:rsidRDefault="00B052F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052FF" w:rsidRDefault="005A2E7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2FF" w:rsidRDefault="00EF55C4" w:rsidP="00EF55C4">
            <w:pPr>
              <w:pStyle w:val="TableContents"/>
              <w:ind w:left="629"/>
              <w:jc w:val="center"/>
            </w:pPr>
            <w:r>
              <w:t>Fundamentos de Programacion</w:t>
            </w:r>
          </w:p>
        </w:tc>
      </w:tr>
      <w:tr w:rsidR="00B052FF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2FF" w:rsidRDefault="00B052F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052FF" w:rsidRDefault="005A2E7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2FF" w:rsidRDefault="00EF55C4" w:rsidP="00EF55C4">
            <w:pPr>
              <w:pStyle w:val="TableContents"/>
              <w:ind w:left="629"/>
              <w:jc w:val="center"/>
            </w:pPr>
            <w:r>
              <w:t>1102</w:t>
            </w:r>
          </w:p>
        </w:tc>
      </w:tr>
      <w:tr w:rsidR="00B052FF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2FF" w:rsidRDefault="00B052F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052FF" w:rsidRDefault="005A2E7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2FF" w:rsidRDefault="00EF55C4" w:rsidP="00EF55C4">
            <w:pPr>
              <w:pStyle w:val="TableContents"/>
              <w:ind w:left="629"/>
              <w:jc w:val="center"/>
            </w:pPr>
            <w:r>
              <w:t>N°3</w:t>
            </w:r>
          </w:p>
        </w:tc>
      </w:tr>
      <w:tr w:rsidR="00B052FF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2FF" w:rsidRDefault="00B052F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052FF" w:rsidRDefault="005A2E7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2FF" w:rsidRDefault="00EF55C4" w:rsidP="00EF55C4">
            <w:pPr>
              <w:pStyle w:val="TableContents"/>
              <w:ind w:left="629"/>
              <w:jc w:val="center"/>
            </w:pPr>
            <w:r>
              <w:t>Diaz Flores Diego Sergei</w:t>
            </w:r>
          </w:p>
        </w:tc>
      </w:tr>
      <w:tr w:rsidR="00B052FF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2FF" w:rsidRDefault="00B052FF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2FF" w:rsidRDefault="00B052FF" w:rsidP="00EF55C4">
            <w:pPr>
              <w:pStyle w:val="TableContents"/>
              <w:ind w:left="629"/>
              <w:jc w:val="center"/>
            </w:pPr>
          </w:p>
        </w:tc>
      </w:tr>
      <w:tr w:rsidR="00B052FF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2FF" w:rsidRDefault="00B052F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052FF" w:rsidRDefault="005A2E7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2FF" w:rsidRDefault="00EF55C4" w:rsidP="00EF55C4">
            <w:pPr>
              <w:pStyle w:val="TableContents"/>
              <w:jc w:val="center"/>
            </w:pPr>
            <w:r>
              <w:t>2018/01</w:t>
            </w:r>
          </w:p>
        </w:tc>
      </w:tr>
      <w:tr w:rsidR="00B052FF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2FF" w:rsidRDefault="00B052F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052FF" w:rsidRDefault="005A2E7A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2FF" w:rsidRDefault="00EF55C4" w:rsidP="00EF55C4">
            <w:pPr>
              <w:pStyle w:val="TableContents"/>
              <w:ind w:left="629"/>
              <w:jc w:val="center"/>
            </w:pPr>
            <w:r>
              <w:t>04/09/2017</w:t>
            </w:r>
          </w:p>
        </w:tc>
      </w:tr>
      <w:tr w:rsidR="00B052FF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2FF" w:rsidRDefault="00B052F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052FF" w:rsidRDefault="005A2E7A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2FF" w:rsidRDefault="00B052FF">
            <w:pPr>
              <w:pStyle w:val="TableContents"/>
              <w:ind w:left="629"/>
            </w:pPr>
          </w:p>
        </w:tc>
      </w:tr>
      <w:tr w:rsidR="00B052FF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2FF" w:rsidRDefault="00B052FF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2FF" w:rsidRDefault="00B052FF">
            <w:pPr>
              <w:pStyle w:val="TableContents"/>
              <w:ind w:left="629"/>
            </w:pPr>
          </w:p>
        </w:tc>
      </w:tr>
    </w:tbl>
    <w:p w:rsidR="00B052FF" w:rsidRDefault="00B052FF">
      <w:pPr>
        <w:pStyle w:val="Standard"/>
      </w:pPr>
    </w:p>
    <w:p w:rsidR="00B052FF" w:rsidRDefault="00B052FF">
      <w:pPr>
        <w:pStyle w:val="Standard"/>
      </w:pPr>
    </w:p>
    <w:p w:rsidR="00B052FF" w:rsidRDefault="005A2E7A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1D1049" w:rsidRDefault="001D1049" w:rsidP="001D1049">
      <w:pPr>
        <w:rPr>
          <w:sz w:val="58"/>
          <w:szCs w:val="58"/>
          <w:u w:val="single"/>
        </w:rPr>
      </w:pPr>
    </w:p>
    <w:p w:rsidR="001D1049" w:rsidRPr="006C34C6" w:rsidRDefault="001D1049" w:rsidP="001D1049">
      <w:pPr>
        <w:rPr>
          <w:sz w:val="58"/>
          <w:szCs w:val="58"/>
          <w:u w:val="single"/>
        </w:rPr>
      </w:pPr>
      <w:r w:rsidRPr="006C34C6">
        <w:rPr>
          <w:sz w:val="58"/>
          <w:szCs w:val="58"/>
          <w:u w:val="single"/>
        </w:rPr>
        <w:lastRenderedPageBreak/>
        <w:t xml:space="preserve">Guía práctica de estudio 03: Solución de problemas y Algoritmos. </w:t>
      </w:r>
    </w:p>
    <w:p w:rsidR="001D1049" w:rsidRPr="006C34C6" w:rsidRDefault="001D1049" w:rsidP="001D1049">
      <w:pPr>
        <w:rPr>
          <w:u w:val="single"/>
        </w:rPr>
      </w:pPr>
    </w:p>
    <w:p w:rsidR="001D1049" w:rsidRDefault="001D1049" w:rsidP="001D1049"/>
    <w:p w:rsidR="001D1049" w:rsidRDefault="001D1049" w:rsidP="001D1049"/>
    <w:p w:rsidR="001D1049" w:rsidRDefault="001D1049" w:rsidP="001D1049"/>
    <w:p w:rsidR="001D1049" w:rsidRDefault="001D1049" w:rsidP="001D1049"/>
    <w:p w:rsidR="001D1049" w:rsidRDefault="001D1049" w:rsidP="001D1049"/>
    <w:p w:rsidR="001D1049" w:rsidRDefault="001D1049" w:rsidP="001D1049"/>
    <w:p w:rsidR="001D1049" w:rsidRDefault="001D1049" w:rsidP="001D1049"/>
    <w:p w:rsidR="001D1049" w:rsidRDefault="001D1049" w:rsidP="001D1049"/>
    <w:p w:rsidR="001D1049" w:rsidRDefault="001D1049" w:rsidP="001D1049"/>
    <w:p w:rsidR="001D1049" w:rsidRDefault="001D1049" w:rsidP="001D1049"/>
    <w:p w:rsidR="001D1049" w:rsidRDefault="001D1049" w:rsidP="001D1049"/>
    <w:p w:rsidR="001D1049" w:rsidRDefault="001D1049" w:rsidP="001D1049"/>
    <w:p w:rsidR="001D1049" w:rsidRDefault="001D1049" w:rsidP="001D1049"/>
    <w:p w:rsidR="001D1049" w:rsidRPr="006C34C6" w:rsidRDefault="001D1049" w:rsidP="001D1049"/>
    <w:p w:rsidR="001D1049" w:rsidRDefault="001D1049" w:rsidP="001D1049">
      <w:pPr>
        <w:jc w:val="right"/>
        <w:rPr>
          <w:b/>
        </w:rPr>
      </w:pPr>
    </w:p>
    <w:p w:rsidR="001D1049" w:rsidRDefault="001D1049" w:rsidP="001D1049">
      <w:pPr>
        <w:jc w:val="right"/>
        <w:rPr>
          <w:b/>
        </w:rPr>
      </w:pPr>
    </w:p>
    <w:p w:rsidR="001D1049" w:rsidRDefault="001D1049" w:rsidP="001D1049">
      <w:pPr>
        <w:jc w:val="right"/>
        <w:rPr>
          <w:b/>
        </w:rPr>
      </w:pPr>
    </w:p>
    <w:p w:rsidR="001D1049" w:rsidRDefault="001D1049" w:rsidP="001D1049">
      <w:pPr>
        <w:jc w:val="right"/>
        <w:rPr>
          <w:b/>
        </w:rPr>
      </w:pPr>
    </w:p>
    <w:p w:rsidR="001D1049" w:rsidRDefault="001D1049" w:rsidP="001D1049">
      <w:pPr>
        <w:jc w:val="right"/>
        <w:rPr>
          <w:b/>
        </w:rPr>
      </w:pPr>
    </w:p>
    <w:p w:rsidR="001D1049" w:rsidRDefault="001D1049" w:rsidP="001D1049">
      <w:pPr>
        <w:jc w:val="right"/>
        <w:rPr>
          <w:b/>
        </w:rPr>
      </w:pPr>
    </w:p>
    <w:p w:rsidR="001D1049" w:rsidRDefault="001D1049" w:rsidP="001D1049">
      <w:pPr>
        <w:jc w:val="right"/>
        <w:rPr>
          <w:b/>
        </w:rPr>
      </w:pPr>
    </w:p>
    <w:p w:rsidR="001D1049" w:rsidRDefault="001D1049" w:rsidP="001D1049">
      <w:pPr>
        <w:jc w:val="right"/>
        <w:rPr>
          <w:b/>
        </w:rPr>
      </w:pPr>
    </w:p>
    <w:p w:rsidR="001D1049" w:rsidRDefault="001D1049" w:rsidP="001D1049">
      <w:pPr>
        <w:jc w:val="right"/>
        <w:rPr>
          <w:b/>
        </w:rPr>
      </w:pPr>
    </w:p>
    <w:p w:rsidR="001D1049" w:rsidRDefault="001D1049" w:rsidP="001D1049">
      <w:pPr>
        <w:jc w:val="right"/>
        <w:rPr>
          <w:b/>
        </w:rPr>
      </w:pPr>
    </w:p>
    <w:p w:rsidR="001D1049" w:rsidRDefault="001D1049" w:rsidP="001D1049">
      <w:pPr>
        <w:jc w:val="right"/>
        <w:rPr>
          <w:b/>
        </w:rPr>
      </w:pPr>
    </w:p>
    <w:p w:rsidR="001D1049" w:rsidRDefault="001D1049" w:rsidP="001D1049">
      <w:pPr>
        <w:jc w:val="right"/>
        <w:rPr>
          <w:b/>
        </w:rPr>
      </w:pPr>
    </w:p>
    <w:p w:rsidR="001D1049" w:rsidRDefault="001D1049" w:rsidP="001D1049">
      <w:pPr>
        <w:jc w:val="right"/>
        <w:rPr>
          <w:b/>
        </w:rPr>
      </w:pPr>
    </w:p>
    <w:p w:rsidR="001D1049" w:rsidRDefault="001D1049" w:rsidP="001D1049">
      <w:pPr>
        <w:jc w:val="right"/>
        <w:rPr>
          <w:b/>
        </w:rPr>
      </w:pPr>
    </w:p>
    <w:p w:rsidR="001D1049" w:rsidRDefault="001D1049" w:rsidP="001D1049">
      <w:pPr>
        <w:jc w:val="right"/>
        <w:rPr>
          <w:b/>
        </w:rPr>
      </w:pPr>
    </w:p>
    <w:p w:rsidR="001D1049" w:rsidRDefault="001D1049" w:rsidP="001D1049">
      <w:pPr>
        <w:jc w:val="right"/>
        <w:rPr>
          <w:b/>
        </w:rPr>
      </w:pPr>
    </w:p>
    <w:p w:rsidR="001D1049" w:rsidRDefault="001D1049" w:rsidP="001D1049">
      <w:pPr>
        <w:jc w:val="right"/>
        <w:rPr>
          <w:b/>
        </w:rPr>
      </w:pPr>
    </w:p>
    <w:p w:rsidR="001D1049" w:rsidRDefault="001D1049" w:rsidP="001D1049">
      <w:pPr>
        <w:jc w:val="right"/>
        <w:rPr>
          <w:b/>
        </w:rPr>
      </w:pPr>
    </w:p>
    <w:p w:rsidR="001D1049" w:rsidRDefault="001D1049" w:rsidP="001D1049">
      <w:pPr>
        <w:jc w:val="right"/>
        <w:rPr>
          <w:b/>
        </w:rPr>
      </w:pPr>
    </w:p>
    <w:p w:rsidR="001D1049" w:rsidRPr="006C34C6" w:rsidRDefault="001D1049" w:rsidP="001D1049">
      <w:pPr>
        <w:jc w:val="right"/>
        <w:rPr>
          <w:b/>
        </w:rPr>
      </w:pPr>
      <w:r w:rsidRPr="006C34C6">
        <w:rPr>
          <w:b/>
        </w:rPr>
        <w:t xml:space="preserve">Elaborado por: </w:t>
      </w:r>
    </w:p>
    <w:p w:rsidR="001D1049" w:rsidRPr="006C34C6" w:rsidRDefault="001D1049" w:rsidP="001D1049">
      <w:pPr>
        <w:jc w:val="right"/>
      </w:pPr>
      <w:r w:rsidRPr="006C34C6">
        <w:t xml:space="preserve">M.C. Edgar E. García Cano </w:t>
      </w:r>
    </w:p>
    <w:p w:rsidR="001D1049" w:rsidRPr="006C34C6" w:rsidRDefault="001D1049" w:rsidP="001D1049">
      <w:pPr>
        <w:jc w:val="right"/>
      </w:pPr>
      <w:r w:rsidRPr="006C34C6">
        <w:t xml:space="preserve">Ing. Jorge A. Solano Gálvez </w:t>
      </w:r>
    </w:p>
    <w:p w:rsidR="001D1049" w:rsidRPr="006C34C6" w:rsidRDefault="001D1049" w:rsidP="001D1049">
      <w:pPr>
        <w:jc w:val="right"/>
        <w:rPr>
          <w:b/>
        </w:rPr>
      </w:pPr>
      <w:r w:rsidRPr="006C34C6">
        <w:rPr>
          <w:b/>
        </w:rPr>
        <w:t xml:space="preserve">Actualizado por: </w:t>
      </w:r>
    </w:p>
    <w:p w:rsidR="001D1049" w:rsidRPr="006C34C6" w:rsidRDefault="001D1049" w:rsidP="001D1049">
      <w:pPr>
        <w:jc w:val="right"/>
      </w:pPr>
      <w:r w:rsidRPr="006C34C6">
        <w:t xml:space="preserve">Ing. Maricela Castañeda Perdomo </w:t>
      </w:r>
    </w:p>
    <w:p w:rsidR="001D1049" w:rsidRPr="006C34C6" w:rsidRDefault="001D1049" w:rsidP="001D1049">
      <w:pPr>
        <w:jc w:val="right"/>
      </w:pPr>
      <w:r w:rsidRPr="006C34C6">
        <w:t xml:space="preserve">Ing. Laura Sandoval Montaño </w:t>
      </w:r>
    </w:p>
    <w:p w:rsidR="001D1049" w:rsidRPr="006C34C6" w:rsidRDefault="001D1049" w:rsidP="001D1049">
      <w:pPr>
        <w:rPr>
          <w:sz w:val="26"/>
          <w:szCs w:val="26"/>
        </w:rPr>
      </w:pPr>
    </w:p>
    <w:p w:rsidR="001D1049" w:rsidRDefault="001D1049" w:rsidP="001D1049"/>
    <w:p w:rsidR="001D1049" w:rsidRDefault="001D1049" w:rsidP="001D1049"/>
    <w:p w:rsidR="001D1049" w:rsidRDefault="001D1049" w:rsidP="001D1049">
      <w:pPr>
        <w:jc w:val="center"/>
        <w:rPr>
          <w:sz w:val="46"/>
          <w:szCs w:val="46"/>
        </w:rPr>
      </w:pPr>
    </w:p>
    <w:p w:rsidR="00EF55C4" w:rsidRDefault="00EF55C4" w:rsidP="001D1049">
      <w:pPr>
        <w:jc w:val="center"/>
        <w:rPr>
          <w:sz w:val="46"/>
          <w:szCs w:val="46"/>
        </w:rPr>
      </w:pPr>
    </w:p>
    <w:p w:rsidR="00EF55C4" w:rsidRDefault="00EF55C4" w:rsidP="001D1049">
      <w:pPr>
        <w:jc w:val="center"/>
        <w:rPr>
          <w:sz w:val="46"/>
          <w:szCs w:val="46"/>
        </w:rPr>
      </w:pPr>
    </w:p>
    <w:p w:rsidR="00EF55C4" w:rsidRDefault="00EF55C4" w:rsidP="001D1049">
      <w:pPr>
        <w:jc w:val="center"/>
        <w:rPr>
          <w:sz w:val="46"/>
          <w:szCs w:val="46"/>
        </w:rPr>
      </w:pPr>
    </w:p>
    <w:p w:rsidR="001D1049" w:rsidRPr="006C34C6" w:rsidRDefault="001D1049" w:rsidP="001D1049">
      <w:pPr>
        <w:jc w:val="center"/>
        <w:rPr>
          <w:sz w:val="46"/>
          <w:szCs w:val="46"/>
        </w:rPr>
      </w:pPr>
      <w:r w:rsidRPr="006C34C6">
        <w:rPr>
          <w:sz w:val="46"/>
          <w:szCs w:val="46"/>
        </w:rPr>
        <w:t>Guía práctica de estudio 03: Solución de problemas y Algoritmos.</w:t>
      </w:r>
    </w:p>
    <w:p w:rsidR="001D1049" w:rsidRDefault="001D1049" w:rsidP="001D1049"/>
    <w:p w:rsidR="001D1049" w:rsidRPr="006C34C6" w:rsidRDefault="001D1049" w:rsidP="001D1049">
      <w:r w:rsidRPr="006C34C6">
        <w:t xml:space="preserve">Objetivo: </w:t>
      </w:r>
    </w:p>
    <w:p w:rsidR="001D1049" w:rsidRDefault="001D1049" w:rsidP="001D1049">
      <w:r w:rsidRPr="006C34C6">
        <w:t>Elaborar algoritmos correctos y eficientes en la solución de problemas siguiendo las etapas de Análisis y Diseño pertenecientes al Ciclo de vida del software.</w:t>
      </w:r>
    </w:p>
    <w:p w:rsidR="001D1049" w:rsidRDefault="001D1049" w:rsidP="001D1049">
      <w:r>
        <w:t>Actividades:</w:t>
      </w:r>
    </w:p>
    <w:p w:rsidR="001D1049" w:rsidRPr="00AB0D44" w:rsidRDefault="001D1049" w:rsidP="001D1049">
      <w:pPr>
        <w:rPr>
          <w:b/>
          <w:u w:val="single"/>
        </w:rPr>
      </w:pPr>
    </w:p>
    <w:p w:rsidR="00EF55C4" w:rsidRDefault="00EF55C4" w:rsidP="001D1049">
      <w:pPr>
        <w:rPr>
          <w:b/>
          <w:u w:val="single"/>
        </w:rPr>
      </w:pPr>
    </w:p>
    <w:p w:rsidR="001D1049" w:rsidRPr="00AB0D44" w:rsidRDefault="001D1049" w:rsidP="001D1049">
      <w:pPr>
        <w:rPr>
          <w:b/>
          <w:u w:val="single"/>
        </w:rPr>
      </w:pPr>
      <w:r w:rsidRPr="00AB0D44">
        <w:rPr>
          <w:b/>
          <w:u w:val="single"/>
        </w:rPr>
        <w:t>PROGRAMA</w:t>
      </w:r>
      <w:r>
        <w:rPr>
          <w:b/>
          <w:u w:val="single"/>
        </w:rPr>
        <w:t xml:space="preserve"> </w:t>
      </w:r>
      <w:r w:rsidRPr="00AB0D44">
        <w:rPr>
          <w:b/>
          <w:u w:val="single"/>
        </w:rPr>
        <w:t>1</w:t>
      </w:r>
    </w:p>
    <w:p w:rsidR="00EF55C4" w:rsidRDefault="00EF55C4" w:rsidP="001D1049"/>
    <w:p w:rsidR="001D1049" w:rsidRDefault="001D1049" w:rsidP="001D1049">
      <w:r>
        <w:t>Problema: Seguir el algoritmo para obtener una figura.</w:t>
      </w:r>
    </w:p>
    <w:p w:rsidR="00EF55C4" w:rsidRDefault="00EF55C4" w:rsidP="001D1049"/>
    <w:p w:rsidR="001D1049" w:rsidRDefault="001D1049" w:rsidP="001D1049">
      <w:r>
        <w:t>Restricciones: No levantar el lápiz.</w:t>
      </w:r>
    </w:p>
    <w:p w:rsidR="00EF55C4" w:rsidRDefault="00EF55C4" w:rsidP="001D1049"/>
    <w:p w:rsidR="001D1049" w:rsidRDefault="001D1049" w:rsidP="001D1049">
      <w:r>
        <w:t>Datos de entrada:</w:t>
      </w:r>
      <w:r w:rsidR="00EF55C4">
        <w:t xml:space="preserve"> Hoja de Papel</w:t>
      </w:r>
      <w:r>
        <w:t xml:space="preserve"> </w:t>
      </w:r>
    </w:p>
    <w:p w:rsidR="00EF55C4" w:rsidRDefault="00EF55C4" w:rsidP="001D1049"/>
    <w:p w:rsidR="001D1049" w:rsidRDefault="001D1049" w:rsidP="001D1049">
      <w:r>
        <w:t>Datos de salida: La impresión de la estrella.</w:t>
      </w:r>
    </w:p>
    <w:p w:rsidR="00EF55C4" w:rsidRDefault="00EF55C4" w:rsidP="001D1049"/>
    <w:p w:rsidR="00EF55C4" w:rsidRDefault="00EF55C4" w:rsidP="001D1049"/>
    <w:p w:rsidR="001D1049" w:rsidRDefault="001D1049" w:rsidP="001D1049">
      <w:r>
        <w:t>Solución:</w:t>
      </w:r>
    </w:p>
    <w:p w:rsidR="00EF55C4" w:rsidRDefault="00EF55C4" w:rsidP="00EF55C4"/>
    <w:p w:rsidR="00EF55C4" w:rsidRDefault="00EF55C4" w:rsidP="00EF55C4">
      <w:r>
        <w:t>1.</w:t>
      </w:r>
      <w:r w:rsidRPr="00BE5F9F">
        <w:t xml:space="preserve">Dibuja una V invertida. Empieza desde el lado izquierdo, sube, y baja hacia el lado derecho, no levantes el lápiz. </w:t>
      </w:r>
    </w:p>
    <w:p w:rsidR="00EF55C4" w:rsidRDefault="00EF55C4" w:rsidP="00EF55C4">
      <w:r>
        <w:t>2.</w:t>
      </w:r>
      <w:r w:rsidRPr="00BE5F9F">
        <w:t xml:space="preserve">Ahora dibuja una línea en ángulo ascendente hacia la izquierda. Debe cruzar la primera línea más o menos a 1/3 de la altura. Todavía no levantes el lápiz del papel. </w:t>
      </w:r>
    </w:p>
    <w:p w:rsidR="00EF55C4" w:rsidRDefault="00EF55C4" w:rsidP="00EF55C4">
      <w:r>
        <w:t>3.</w:t>
      </w:r>
      <w:r w:rsidRPr="00BE5F9F">
        <w:t xml:space="preserve">Ahora, dibuja una línea horizontal hacia la derecha. Debe cruzar la V invertida más o menos a 2/3 de la altura total. Sigue sin levantar el lápiz. </w:t>
      </w:r>
    </w:p>
    <w:p w:rsidR="00EF55C4" w:rsidRDefault="00EF55C4" w:rsidP="00EF55C4">
      <w:r>
        <w:t>4.</w:t>
      </w:r>
      <w:r w:rsidRPr="00BE5F9F">
        <w:t xml:space="preserve">Dibuja una línea en un ángulo descendente hasta el punto de inicio. Las líneas deben unirse. </w:t>
      </w:r>
    </w:p>
    <w:p w:rsidR="00EF55C4" w:rsidRPr="00AB0D44" w:rsidRDefault="00EF55C4" w:rsidP="00EF55C4">
      <w:r>
        <w:t>5.</w:t>
      </w:r>
      <w:r w:rsidRPr="00BE5F9F">
        <w:t>Ahora ya puedes levantar el lápiz del papel. Has terminado la estrella de 5 puntas.</w:t>
      </w:r>
    </w:p>
    <w:p w:rsidR="001D1049" w:rsidRPr="00AB0D44" w:rsidRDefault="001D1049" w:rsidP="001D1049"/>
    <w:p w:rsidR="00EF55C4" w:rsidRDefault="00EF55C4" w:rsidP="001D1049">
      <w:r>
        <w:rPr>
          <w:noProof/>
          <w:lang w:val="es-ES" w:eastAsia="es-E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2009775</wp:posOffset>
            </wp:positionH>
            <wp:positionV relativeFrom="paragraph">
              <wp:posOffset>7620</wp:posOffset>
            </wp:positionV>
            <wp:extent cx="4228465" cy="3409950"/>
            <wp:effectExtent l="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xresdefaul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856" cy="3413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049" w:rsidRDefault="00EF55C4" w:rsidP="001D1049">
      <w:r>
        <w:t>Prueba de Escritorio</w:t>
      </w:r>
    </w:p>
    <w:p w:rsidR="00EF55C4" w:rsidRDefault="00EF55C4" w:rsidP="001D1049"/>
    <w:p w:rsidR="00EF55C4" w:rsidRDefault="00EF55C4" w:rsidP="001D1049"/>
    <w:p w:rsidR="00EF55C4" w:rsidRDefault="00EF55C4" w:rsidP="001D1049"/>
    <w:p w:rsidR="001D1049" w:rsidRDefault="001D1049" w:rsidP="001D1049"/>
    <w:p w:rsidR="001D1049" w:rsidRDefault="001D1049" w:rsidP="001D1049"/>
    <w:p w:rsidR="001D1049" w:rsidRDefault="001D1049" w:rsidP="001D1049"/>
    <w:p w:rsidR="001D1049" w:rsidRDefault="001D1049" w:rsidP="001D1049"/>
    <w:p w:rsidR="001D1049" w:rsidRDefault="001D1049" w:rsidP="001D1049"/>
    <w:p w:rsidR="001D1049" w:rsidRDefault="001D1049" w:rsidP="001D1049">
      <w:pPr>
        <w:rPr>
          <w:b/>
          <w:u w:val="single"/>
        </w:rPr>
      </w:pPr>
    </w:p>
    <w:p w:rsidR="001D1049" w:rsidRDefault="001D1049" w:rsidP="001D1049">
      <w:pPr>
        <w:rPr>
          <w:b/>
          <w:u w:val="single"/>
        </w:rPr>
      </w:pPr>
    </w:p>
    <w:p w:rsidR="001D1049" w:rsidRDefault="001D1049" w:rsidP="001D1049">
      <w:pPr>
        <w:rPr>
          <w:b/>
          <w:u w:val="single"/>
        </w:rPr>
      </w:pPr>
    </w:p>
    <w:p w:rsidR="001D1049" w:rsidRDefault="001D1049" w:rsidP="001D1049">
      <w:pPr>
        <w:rPr>
          <w:b/>
          <w:u w:val="single"/>
        </w:rPr>
      </w:pPr>
    </w:p>
    <w:p w:rsidR="001D1049" w:rsidRDefault="001D1049" w:rsidP="001D1049">
      <w:pPr>
        <w:rPr>
          <w:b/>
          <w:u w:val="single"/>
        </w:rPr>
      </w:pPr>
    </w:p>
    <w:p w:rsidR="001D1049" w:rsidRDefault="001D1049" w:rsidP="001D1049">
      <w:pPr>
        <w:rPr>
          <w:b/>
          <w:u w:val="single"/>
        </w:rPr>
      </w:pPr>
    </w:p>
    <w:p w:rsidR="001D1049" w:rsidRDefault="001D1049" w:rsidP="001D1049">
      <w:pPr>
        <w:rPr>
          <w:b/>
          <w:u w:val="single"/>
        </w:rPr>
      </w:pPr>
    </w:p>
    <w:p w:rsidR="001D1049" w:rsidRDefault="001D1049" w:rsidP="001D1049">
      <w:pPr>
        <w:rPr>
          <w:b/>
          <w:u w:val="single"/>
        </w:rPr>
      </w:pPr>
    </w:p>
    <w:p w:rsidR="001D1049" w:rsidRDefault="001D1049" w:rsidP="001D1049">
      <w:pPr>
        <w:rPr>
          <w:b/>
          <w:u w:val="single"/>
        </w:rPr>
      </w:pPr>
    </w:p>
    <w:p w:rsidR="00EF55C4" w:rsidRDefault="00EF55C4" w:rsidP="001D1049">
      <w:pPr>
        <w:rPr>
          <w:b/>
          <w:u w:val="single"/>
        </w:rPr>
      </w:pPr>
    </w:p>
    <w:p w:rsidR="001D1049" w:rsidRDefault="001D1049" w:rsidP="001D1049">
      <w:pPr>
        <w:rPr>
          <w:b/>
          <w:u w:val="single"/>
        </w:rPr>
      </w:pPr>
      <w:r>
        <w:rPr>
          <w:b/>
          <w:u w:val="single"/>
        </w:rPr>
        <w:t xml:space="preserve">PROGRAMA </w:t>
      </w:r>
      <w:r w:rsidRPr="00AB0D44">
        <w:rPr>
          <w:b/>
          <w:u w:val="single"/>
        </w:rPr>
        <w:t>2</w:t>
      </w:r>
      <w:r>
        <w:rPr>
          <w:b/>
          <w:u w:val="single"/>
        </w:rPr>
        <w:t>:</w:t>
      </w:r>
    </w:p>
    <w:p w:rsidR="000A3CB7" w:rsidRDefault="000A3CB7" w:rsidP="001D1049"/>
    <w:p w:rsidR="001D1049" w:rsidRDefault="001D1049" w:rsidP="001D1049">
      <w:r>
        <w:t>Problema: Chicharronera.</w:t>
      </w:r>
    </w:p>
    <w:p w:rsidR="000A3CB7" w:rsidRDefault="000A3CB7" w:rsidP="001D1049"/>
    <w:p w:rsidR="001D1049" w:rsidRDefault="001D1049" w:rsidP="001D1049">
      <w:r>
        <w:t>Restricciones: a diferente de 0</w:t>
      </w:r>
    </w:p>
    <w:p w:rsidR="000A3CB7" w:rsidRDefault="000A3CB7" w:rsidP="001D1049"/>
    <w:p w:rsidR="001D1049" w:rsidRDefault="001D1049" w:rsidP="001D1049">
      <w:r>
        <w:t>Datos de entrada: a + b</w:t>
      </w:r>
    </w:p>
    <w:p w:rsidR="000A3CB7" w:rsidRDefault="000A3CB7" w:rsidP="001D1049"/>
    <w:p w:rsidR="001D1049" w:rsidRDefault="001D1049" w:rsidP="001D1049">
      <w:r>
        <w:t>Datos de salida: x1 y x2</w:t>
      </w:r>
    </w:p>
    <w:p w:rsidR="000A3CB7" w:rsidRDefault="000A3CB7" w:rsidP="001D1049"/>
    <w:p w:rsidR="001D1049" w:rsidRDefault="001D1049" w:rsidP="001D1049">
      <w:r>
        <w:t>Solución:</w:t>
      </w:r>
    </w:p>
    <w:p w:rsidR="000A3CB7" w:rsidRDefault="000A3CB7" w:rsidP="001D1049"/>
    <w:p w:rsidR="001D1049" w:rsidRDefault="001D1049" w:rsidP="001D1049">
      <w:r>
        <w:t>1.Solicitar valores  ( a, b, c ).</w:t>
      </w:r>
    </w:p>
    <w:p w:rsidR="000A3CB7" w:rsidRDefault="000A3CB7" w:rsidP="001D1049"/>
    <w:p w:rsidR="001D1049" w:rsidRDefault="001D1049" w:rsidP="001D1049">
      <w:r>
        <w:t>2.Verificar que (a) es distinto de cero, si no volver al paso 1.</w:t>
      </w:r>
    </w:p>
    <w:p w:rsidR="000A3CB7" w:rsidRDefault="000A3CB7" w:rsidP="001D1049"/>
    <w:p w:rsidR="001D1049" w:rsidRDefault="001D1049" w:rsidP="001D1049">
      <w:r>
        <w:t>3.Si (a) es diferente de cero se valida la siguiente variable:</w:t>
      </w:r>
    </w:p>
    <w:p w:rsidR="001D1049" w:rsidRDefault="001D1049" w:rsidP="001D1049">
      <w:r>
        <w:t>d= b</w:t>
      </w:r>
      <w:r w:rsidRPr="649C0098">
        <w:t>^</w:t>
      </w:r>
      <w:r>
        <w:t>2-4ac</w:t>
      </w:r>
    </w:p>
    <w:p w:rsidR="000A3CB7" w:rsidRDefault="000A3CB7" w:rsidP="001D1049"/>
    <w:p w:rsidR="001D1049" w:rsidRDefault="001D1049" w:rsidP="001D1049">
      <w:r>
        <w:t>4.Verificar que (d) es menor de 0.</w:t>
      </w:r>
    </w:p>
    <w:p w:rsidR="000A3CB7" w:rsidRDefault="000A3CB7" w:rsidP="001D1049"/>
    <w:p w:rsidR="001D1049" w:rsidRDefault="001D1049" w:rsidP="001D1049">
      <w:r>
        <w:t xml:space="preserve">4.1Si (d) menor a cero se validan las siguientes variables </w:t>
      </w:r>
    </w:p>
    <w:p w:rsidR="001D1049" w:rsidRDefault="001D1049" w:rsidP="001D1049">
      <w:r>
        <w:t>z= d (-1), z1=raíz (z)</w:t>
      </w:r>
    </w:p>
    <w:p w:rsidR="001D1049" w:rsidRDefault="001D1049" w:rsidP="001D1049">
      <w:r>
        <w:t>r= -b/2a, n+z1/2a</w:t>
      </w:r>
    </w:p>
    <w:p w:rsidR="000A3CB7" w:rsidRDefault="000A3CB7" w:rsidP="001D1049"/>
    <w:p w:rsidR="001D1049" w:rsidRDefault="001D1049" w:rsidP="001D1049">
      <w:r>
        <w:t>4.1.1Por último se imprimen (x1, x2):</w:t>
      </w:r>
    </w:p>
    <w:p w:rsidR="001D1049" w:rsidRDefault="001D1049" w:rsidP="001D1049">
      <w:r>
        <w:t>X1= r+ni</w:t>
      </w:r>
    </w:p>
    <w:p w:rsidR="000A3CB7" w:rsidRDefault="001D1049" w:rsidP="001D1049">
      <w:r>
        <w:t>X2= r-ni</w:t>
      </w:r>
    </w:p>
    <w:p w:rsidR="000A3CB7" w:rsidRDefault="000A3CB7" w:rsidP="001D1049"/>
    <w:p w:rsidR="001D1049" w:rsidRDefault="001D1049" w:rsidP="001D1049">
      <w:r>
        <w:t>4.2Si (d) no es menor a cero se validan las siguientes variables</w:t>
      </w:r>
    </w:p>
    <w:p w:rsidR="001D1049" w:rsidRDefault="001D1049" w:rsidP="001D1049">
      <w:r>
        <w:t>X1= (-raíz (d))/2ª</w:t>
      </w:r>
    </w:p>
    <w:p w:rsidR="001D1049" w:rsidRDefault="001D1049" w:rsidP="001D1049">
      <w:r>
        <w:t>X2=-b-raíz (d))/2ª</w:t>
      </w:r>
    </w:p>
    <w:p w:rsidR="000A3CB7" w:rsidRDefault="000A3CB7" w:rsidP="001D1049"/>
    <w:p w:rsidR="001D1049" w:rsidRDefault="001D1049" w:rsidP="001D1049">
      <w:r>
        <w:t>4.2.1Imprimir (x1, x2).</w:t>
      </w:r>
    </w:p>
    <w:p w:rsidR="000A3CB7" w:rsidRDefault="000A3CB7" w:rsidP="001D1049"/>
    <w:p w:rsidR="001D1049" w:rsidRDefault="001D1049" w:rsidP="001D1049">
      <w:r>
        <w:t>5.Fin del programa</w:t>
      </w:r>
    </w:p>
    <w:p w:rsidR="001D1049" w:rsidRDefault="001D1049" w:rsidP="001D1049"/>
    <w:p w:rsidR="000A3CB7" w:rsidRDefault="000A3CB7" w:rsidP="001D1049"/>
    <w:p w:rsidR="001D1049" w:rsidRDefault="001D1049" w:rsidP="001D1049">
      <w:r>
        <w:t>Prueba de Escritorio</w:t>
      </w:r>
    </w:p>
    <w:p w:rsidR="000A3CB7" w:rsidRDefault="000A3CB7" w:rsidP="001D1049"/>
    <w:p w:rsidR="000A3CB7" w:rsidRDefault="000A3CB7" w:rsidP="001D1049"/>
    <w:p w:rsidR="000A3CB7" w:rsidRDefault="000A3CB7" w:rsidP="001D10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D1049" w:rsidTr="00DB0BC5">
        <w:tc>
          <w:tcPr>
            <w:tcW w:w="1765" w:type="dxa"/>
          </w:tcPr>
          <w:p w:rsidR="001D1049" w:rsidRDefault="001D1049" w:rsidP="00DB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Literacion</w:t>
            </w:r>
          </w:p>
        </w:tc>
        <w:tc>
          <w:tcPr>
            <w:tcW w:w="1765" w:type="dxa"/>
          </w:tcPr>
          <w:p w:rsidR="001D1049" w:rsidRDefault="001D1049" w:rsidP="00DB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 b, c</w:t>
            </w:r>
          </w:p>
        </w:tc>
        <w:tc>
          <w:tcPr>
            <w:tcW w:w="1766" w:type="dxa"/>
          </w:tcPr>
          <w:p w:rsidR="001D1049" w:rsidRDefault="001D1049" w:rsidP="00DB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766" w:type="dxa"/>
          </w:tcPr>
          <w:p w:rsidR="001D1049" w:rsidRDefault="001D1049" w:rsidP="00DB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d menor a 0</w:t>
            </w:r>
          </w:p>
        </w:tc>
        <w:tc>
          <w:tcPr>
            <w:tcW w:w="1766" w:type="dxa"/>
          </w:tcPr>
          <w:p w:rsidR="001D1049" w:rsidRDefault="001D1049" w:rsidP="00DB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</w:t>
            </w:r>
          </w:p>
        </w:tc>
      </w:tr>
      <w:tr w:rsidR="001D1049" w:rsidTr="00DB0BC5">
        <w:tc>
          <w:tcPr>
            <w:tcW w:w="1765" w:type="dxa"/>
          </w:tcPr>
          <w:p w:rsidR="001D1049" w:rsidRDefault="001D1049" w:rsidP="00DB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65" w:type="dxa"/>
          </w:tcPr>
          <w:p w:rsidR="001D1049" w:rsidRDefault="001D1049" w:rsidP="00DB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a=2, b=3, c=4</w:t>
            </w:r>
          </w:p>
        </w:tc>
        <w:tc>
          <w:tcPr>
            <w:tcW w:w="1766" w:type="dxa"/>
          </w:tcPr>
          <w:p w:rsidR="001D1049" w:rsidRDefault="001D1049" w:rsidP="00DB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d=-23</w:t>
            </w:r>
          </w:p>
        </w:tc>
        <w:tc>
          <w:tcPr>
            <w:tcW w:w="1766" w:type="dxa"/>
          </w:tcPr>
          <w:p w:rsidR="001D1049" w:rsidRDefault="001D1049" w:rsidP="00DB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z=r+ni</w:t>
            </w:r>
          </w:p>
          <w:p w:rsidR="001D1049" w:rsidRDefault="001D1049" w:rsidP="00DB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r=r-ni</w:t>
            </w:r>
          </w:p>
        </w:tc>
        <w:tc>
          <w:tcPr>
            <w:tcW w:w="1766" w:type="dxa"/>
          </w:tcPr>
          <w:p w:rsidR="001D1049" w:rsidRDefault="001D1049" w:rsidP="00DB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x1</w:t>
            </w:r>
          </w:p>
          <w:p w:rsidR="001D1049" w:rsidRDefault="001D1049" w:rsidP="00DB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x2</w:t>
            </w:r>
          </w:p>
        </w:tc>
      </w:tr>
      <w:tr w:rsidR="001D1049" w:rsidTr="00DB0BC5">
        <w:tc>
          <w:tcPr>
            <w:tcW w:w="1765" w:type="dxa"/>
          </w:tcPr>
          <w:p w:rsidR="001D1049" w:rsidRDefault="001D1049" w:rsidP="00DB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Literacion</w:t>
            </w:r>
          </w:p>
        </w:tc>
        <w:tc>
          <w:tcPr>
            <w:tcW w:w="1765" w:type="dxa"/>
          </w:tcPr>
          <w:p w:rsidR="001D1049" w:rsidRDefault="001D1049" w:rsidP="00DB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 b, c</w:t>
            </w:r>
          </w:p>
        </w:tc>
        <w:tc>
          <w:tcPr>
            <w:tcW w:w="1766" w:type="dxa"/>
          </w:tcPr>
          <w:p w:rsidR="001D1049" w:rsidRDefault="001D1049" w:rsidP="00DB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766" w:type="dxa"/>
          </w:tcPr>
          <w:p w:rsidR="001D1049" w:rsidRDefault="001D1049" w:rsidP="00DB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d mayor a 0</w:t>
            </w:r>
          </w:p>
        </w:tc>
        <w:tc>
          <w:tcPr>
            <w:tcW w:w="1766" w:type="dxa"/>
          </w:tcPr>
          <w:p w:rsidR="001D1049" w:rsidRDefault="001D1049" w:rsidP="00DB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</w:t>
            </w:r>
          </w:p>
        </w:tc>
      </w:tr>
      <w:tr w:rsidR="001D1049" w:rsidTr="00DB0BC5">
        <w:tc>
          <w:tcPr>
            <w:tcW w:w="1765" w:type="dxa"/>
          </w:tcPr>
          <w:p w:rsidR="001D1049" w:rsidRDefault="001D1049" w:rsidP="00DB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65" w:type="dxa"/>
          </w:tcPr>
          <w:p w:rsidR="001D1049" w:rsidRDefault="001D1049" w:rsidP="00DB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a=2, b=7, c=4</w:t>
            </w:r>
          </w:p>
        </w:tc>
        <w:tc>
          <w:tcPr>
            <w:tcW w:w="1766" w:type="dxa"/>
          </w:tcPr>
          <w:p w:rsidR="001D1049" w:rsidRDefault="001D1049" w:rsidP="00DB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d=17</w:t>
            </w:r>
          </w:p>
        </w:tc>
        <w:tc>
          <w:tcPr>
            <w:tcW w:w="1766" w:type="dxa"/>
          </w:tcPr>
          <w:p w:rsidR="001D1049" w:rsidRDefault="001D1049" w:rsidP="00DB0BC5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1D1049" w:rsidRDefault="001D1049" w:rsidP="00DB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x1</w:t>
            </w:r>
          </w:p>
          <w:p w:rsidR="001D1049" w:rsidRDefault="001D1049" w:rsidP="00DB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x2</w:t>
            </w:r>
          </w:p>
        </w:tc>
      </w:tr>
    </w:tbl>
    <w:p w:rsidR="001D1049" w:rsidRDefault="001D1049" w:rsidP="001D1049">
      <w:pPr>
        <w:rPr>
          <w:b/>
          <w:u w:val="single"/>
        </w:rPr>
      </w:pPr>
    </w:p>
    <w:p w:rsidR="001D1049" w:rsidRDefault="001D1049" w:rsidP="001D1049">
      <w:pPr>
        <w:rPr>
          <w:b/>
          <w:u w:val="single"/>
        </w:rPr>
      </w:pPr>
    </w:p>
    <w:p w:rsidR="001D1049" w:rsidRDefault="001D1049" w:rsidP="001D1049">
      <w:pPr>
        <w:rPr>
          <w:b/>
          <w:u w:val="single"/>
        </w:rPr>
      </w:pPr>
    </w:p>
    <w:p w:rsidR="000A3CB7" w:rsidRDefault="000A3CB7" w:rsidP="001D1049">
      <w:pPr>
        <w:rPr>
          <w:b/>
          <w:u w:val="single"/>
        </w:rPr>
      </w:pPr>
    </w:p>
    <w:p w:rsidR="00EF55C4" w:rsidRDefault="00EF55C4" w:rsidP="001D1049">
      <w:pPr>
        <w:rPr>
          <w:b/>
          <w:u w:val="single"/>
        </w:rPr>
      </w:pPr>
    </w:p>
    <w:p w:rsidR="001D1049" w:rsidRDefault="001D1049" w:rsidP="001D1049">
      <w:pPr>
        <w:rPr>
          <w:b/>
          <w:u w:val="single"/>
        </w:rPr>
      </w:pPr>
      <w:r>
        <w:rPr>
          <w:b/>
          <w:u w:val="single"/>
        </w:rPr>
        <w:t>PROGRAMA 3:</w:t>
      </w:r>
    </w:p>
    <w:p w:rsidR="000A3CB7" w:rsidRDefault="000A3CB7" w:rsidP="001D1049"/>
    <w:p w:rsidR="001D1049" w:rsidRDefault="001D1049" w:rsidP="001D1049">
      <w:r>
        <w:t>Problema: Factorial</w:t>
      </w:r>
    </w:p>
    <w:p w:rsidR="000A3CB7" w:rsidRDefault="000A3CB7" w:rsidP="001D1049"/>
    <w:p w:rsidR="001D1049" w:rsidRDefault="001D1049" w:rsidP="001D1049">
      <w:r>
        <w:t>Restricciones: N° diferente de 0</w:t>
      </w:r>
    </w:p>
    <w:p w:rsidR="000A3CB7" w:rsidRDefault="000A3CB7" w:rsidP="001D1049"/>
    <w:p w:rsidR="001D1049" w:rsidRDefault="001D1049" w:rsidP="001D1049">
      <w:r>
        <w:t>Datos de entrada:</w:t>
      </w:r>
      <w:r>
        <w:t xml:space="preserve"> cont=1</w:t>
      </w:r>
      <w:r>
        <w:t xml:space="preserve"> </w:t>
      </w:r>
    </w:p>
    <w:p w:rsidR="000A3CB7" w:rsidRDefault="000A3CB7" w:rsidP="001D1049"/>
    <w:p w:rsidR="001D1049" w:rsidRDefault="001D1049" w:rsidP="001D1049">
      <w:r>
        <w:t>Datos de sali</w:t>
      </w:r>
      <w:r>
        <w:t>da: Factorial de un numero</w:t>
      </w:r>
    </w:p>
    <w:p w:rsidR="001D1049" w:rsidRDefault="001D1049" w:rsidP="001D1049"/>
    <w:p w:rsidR="000A3CB7" w:rsidRDefault="000A3CB7" w:rsidP="001D1049"/>
    <w:p w:rsidR="001D1049" w:rsidRDefault="001D1049" w:rsidP="001D1049">
      <w:r>
        <w:t>Solución:</w:t>
      </w:r>
    </w:p>
    <w:p w:rsidR="001D1049" w:rsidRDefault="001D1049" w:rsidP="001D1049"/>
    <w:p w:rsidR="001D1049" w:rsidRDefault="001D1049" w:rsidP="001D1049">
      <w:r>
        <w:t>1.Inicio</w:t>
      </w:r>
    </w:p>
    <w:p w:rsidR="000A3CB7" w:rsidRDefault="000A3CB7" w:rsidP="001D1049"/>
    <w:p w:rsidR="001D1049" w:rsidRDefault="001D1049" w:rsidP="001D1049">
      <w:r>
        <w:t>2.Reconocer variable cont=1 pedir a f</w:t>
      </w:r>
    </w:p>
    <w:p w:rsidR="000A3CB7" w:rsidRDefault="000A3CB7" w:rsidP="001D1049"/>
    <w:p w:rsidR="001D1049" w:rsidRDefault="001D1049" w:rsidP="001D1049">
      <w:r>
        <w:t>3.Si f menor a 0 mandar mensaje (debe ser mayor a 0) y regresar al paso 2, si f mayor a 0 ir al paso 4</w:t>
      </w:r>
    </w:p>
    <w:p w:rsidR="000A3CB7" w:rsidRDefault="000A3CB7" w:rsidP="001D1049"/>
    <w:p w:rsidR="001D1049" w:rsidRDefault="001D1049" w:rsidP="001D1049">
      <w:r>
        <w:t>4.Iniciar el ciclo mientras cont menor o igual a f</w:t>
      </w:r>
    </w:p>
    <w:p w:rsidR="000A3CB7" w:rsidRDefault="000A3CB7" w:rsidP="001D1049"/>
    <w:p w:rsidR="001D1049" w:rsidRDefault="001D1049" w:rsidP="001D1049">
      <w:r>
        <w:t>5.Llevar a cabo F=f cont</w:t>
      </w:r>
    </w:p>
    <w:p w:rsidR="000A3CB7" w:rsidRDefault="000A3CB7" w:rsidP="001D1049"/>
    <w:p w:rsidR="001D1049" w:rsidRDefault="001D1049" w:rsidP="001D1049">
      <w:r>
        <w:t>6.Cuando concluye el ciclo mostrar F</w:t>
      </w:r>
    </w:p>
    <w:p w:rsidR="000A3CB7" w:rsidRDefault="000A3CB7" w:rsidP="001D1049"/>
    <w:p w:rsidR="001D1049" w:rsidRDefault="001D1049" w:rsidP="001D1049">
      <w:r>
        <w:t>7.Fin</w:t>
      </w:r>
    </w:p>
    <w:p w:rsidR="006B5E41" w:rsidRDefault="006B5E41" w:rsidP="001D1049"/>
    <w:p w:rsidR="006B5E41" w:rsidRDefault="006B5E41" w:rsidP="001D1049"/>
    <w:p w:rsidR="006B5E41" w:rsidRDefault="006B5E41" w:rsidP="001D1049"/>
    <w:p w:rsidR="006B5E41" w:rsidRDefault="006B5E41" w:rsidP="001D1049">
      <w:r>
        <w:t>Prueba de Escritorio</w:t>
      </w:r>
    </w:p>
    <w:p w:rsidR="000A3CB7" w:rsidRDefault="000A3CB7" w:rsidP="006B5E41"/>
    <w:p w:rsidR="001D1049" w:rsidRDefault="001D1049" w:rsidP="000A3CB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6"/>
        <w:gridCol w:w="1737"/>
        <w:gridCol w:w="1737"/>
        <w:gridCol w:w="1737"/>
        <w:gridCol w:w="1737"/>
        <w:gridCol w:w="1737"/>
      </w:tblGrid>
      <w:tr w:rsidR="001D1049" w:rsidTr="001D1049">
        <w:tc>
          <w:tcPr>
            <w:tcW w:w="1736" w:type="dxa"/>
          </w:tcPr>
          <w:p w:rsidR="001D1049" w:rsidRDefault="000A3CB7" w:rsidP="000A3CB7">
            <w:pPr>
              <w:jc w:val="center"/>
            </w:pPr>
            <w:r>
              <w:t>Literacion</w:t>
            </w:r>
          </w:p>
        </w:tc>
        <w:tc>
          <w:tcPr>
            <w:tcW w:w="1737" w:type="dxa"/>
          </w:tcPr>
          <w:p w:rsidR="001D1049" w:rsidRDefault="000A3CB7" w:rsidP="000A3CB7">
            <w:pPr>
              <w:jc w:val="center"/>
            </w:pPr>
            <w:r>
              <w:t>Primer dato</w:t>
            </w:r>
          </w:p>
        </w:tc>
        <w:tc>
          <w:tcPr>
            <w:tcW w:w="1737" w:type="dxa"/>
          </w:tcPr>
          <w:p w:rsidR="001D1049" w:rsidRDefault="000A3CB7" w:rsidP="000A3CB7">
            <w:pPr>
              <w:jc w:val="center"/>
            </w:pPr>
            <w:r>
              <w:t>Segundo dato</w:t>
            </w:r>
          </w:p>
        </w:tc>
        <w:tc>
          <w:tcPr>
            <w:tcW w:w="1737" w:type="dxa"/>
          </w:tcPr>
          <w:p w:rsidR="001D1049" w:rsidRDefault="000A3CB7" w:rsidP="000A3CB7">
            <w:pPr>
              <w:jc w:val="center"/>
            </w:pPr>
            <w:r>
              <w:t>Ciclo</w:t>
            </w:r>
          </w:p>
        </w:tc>
        <w:tc>
          <w:tcPr>
            <w:tcW w:w="1737" w:type="dxa"/>
          </w:tcPr>
          <w:p w:rsidR="001D1049" w:rsidRDefault="000A3CB7" w:rsidP="000A3CB7">
            <w:pPr>
              <w:jc w:val="center"/>
            </w:pPr>
            <w:r>
              <w:t>Proceso</w:t>
            </w:r>
          </w:p>
        </w:tc>
        <w:tc>
          <w:tcPr>
            <w:tcW w:w="1737" w:type="dxa"/>
          </w:tcPr>
          <w:p w:rsidR="001D1049" w:rsidRDefault="000A3CB7" w:rsidP="000A3CB7">
            <w:pPr>
              <w:jc w:val="center"/>
            </w:pPr>
            <w:r>
              <w:t>Datos de salida</w:t>
            </w:r>
          </w:p>
        </w:tc>
      </w:tr>
      <w:tr w:rsidR="001D1049" w:rsidTr="001D1049">
        <w:tc>
          <w:tcPr>
            <w:tcW w:w="1736" w:type="dxa"/>
          </w:tcPr>
          <w:p w:rsidR="001D1049" w:rsidRDefault="000A3CB7" w:rsidP="000A3CB7">
            <w:pPr>
              <w:jc w:val="center"/>
            </w:pPr>
            <w:r>
              <w:t>1</w:t>
            </w:r>
          </w:p>
        </w:tc>
        <w:tc>
          <w:tcPr>
            <w:tcW w:w="1737" w:type="dxa"/>
          </w:tcPr>
          <w:p w:rsidR="001D1049" w:rsidRDefault="000A3CB7" w:rsidP="000A3CB7">
            <w:pPr>
              <w:jc w:val="center"/>
            </w:pPr>
            <w:r>
              <w:t>Cont=1</w:t>
            </w:r>
          </w:p>
        </w:tc>
        <w:tc>
          <w:tcPr>
            <w:tcW w:w="1737" w:type="dxa"/>
          </w:tcPr>
          <w:p w:rsidR="001D1049" w:rsidRDefault="000A3CB7" w:rsidP="000A3CB7">
            <w:pPr>
              <w:jc w:val="center"/>
            </w:pPr>
            <w:r>
              <w:t>F=4</w:t>
            </w:r>
          </w:p>
        </w:tc>
        <w:tc>
          <w:tcPr>
            <w:tcW w:w="1737" w:type="dxa"/>
          </w:tcPr>
          <w:p w:rsidR="001D1049" w:rsidRDefault="000A3CB7" w:rsidP="000A3CB7">
            <w:pPr>
              <w:jc w:val="center"/>
            </w:pPr>
            <w:r>
              <w:t>Cont menor o igual a f</w:t>
            </w:r>
          </w:p>
        </w:tc>
        <w:tc>
          <w:tcPr>
            <w:tcW w:w="1737" w:type="dxa"/>
          </w:tcPr>
          <w:p w:rsidR="001D1049" w:rsidRDefault="000A3CB7" w:rsidP="000A3CB7">
            <w:pPr>
              <w:jc w:val="center"/>
            </w:pPr>
            <w:r>
              <w:t>F=4 * contador</w:t>
            </w:r>
          </w:p>
        </w:tc>
        <w:tc>
          <w:tcPr>
            <w:tcW w:w="1737" w:type="dxa"/>
          </w:tcPr>
          <w:p w:rsidR="001D1049" w:rsidRDefault="000A3CB7" w:rsidP="000A3CB7">
            <w:pPr>
              <w:jc w:val="center"/>
            </w:pPr>
            <w:r>
              <w:t>F=24</w:t>
            </w:r>
          </w:p>
        </w:tc>
      </w:tr>
      <w:tr w:rsidR="001D1049" w:rsidTr="001D1049">
        <w:tc>
          <w:tcPr>
            <w:tcW w:w="1736" w:type="dxa"/>
          </w:tcPr>
          <w:p w:rsidR="001D1049" w:rsidRDefault="000A3CB7" w:rsidP="000A3CB7">
            <w:pPr>
              <w:jc w:val="center"/>
            </w:pPr>
            <w:r>
              <w:t>2</w:t>
            </w:r>
          </w:p>
        </w:tc>
        <w:tc>
          <w:tcPr>
            <w:tcW w:w="1737" w:type="dxa"/>
          </w:tcPr>
          <w:p w:rsidR="001D1049" w:rsidRDefault="000A3CB7" w:rsidP="000A3CB7">
            <w:pPr>
              <w:jc w:val="center"/>
            </w:pPr>
            <w:r>
              <w:t>Cont=1</w:t>
            </w:r>
          </w:p>
        </w:tc>
        <w:tc>
          <w:tcPr>
            <w:tcW w:w="1737" w:type="dxa"/>
          </w:tcPr>
          <w:p w:rsidR="001D1049" w:rsidRDefault="000A3CB7" w:rsidP="000A3CB7">
            <w:pPr>
              <w:jc w:val="center"/>
            </w:pPr>
            <w:r>
              <w:t>F=5</w:t>
            </w:r>
          </w:p>
        </w:tc>
        <w:tc>
          <w:tcPr>
            <w:tcW w:w="1737" w:type="dxa"/>
          </w:tcPr>
          <w:p w:rsidR="001D1049" w:rsidRDefault="000A3CB7" w:rsidP="000A3CB7">
            <w:pPr>
              <w:jc w:val="center"/>
            </w:pPr>
            <w:r>
              <w:t>Cont menor o igual a f</w:t>
            </w:r>
          </w:p>
        </w:tc>
        <w:tc>
          <w:tcPr>
            <w:tcW w:w="1737" w:type="dxa"/>
          </w:tcPr>
          <w:p w:rsidR="001D1049" w:rsidRDefault="000A3CB7" w:rsidP="000A3CB7">
            <w:pPr>
              <w:jc w:val="center"/>
            </w:pPr>
            <w:r>
              <w:t>F=5 * contador</w:t>
            </w:r>
          </w:p>
        </w:tc>
        <w:tc>
          <w:tcPr>
            <w:tcW w:w="1737" w:type="dxa"/>
          </w:tcPr>
          <w:p w:rsidR="001D1049" w:rsidRDefault="000A3CB7" w:rsidP="000A3CB7">
            <w:pPr>
              <w:jc w:val="center"/>
            </w:pPr>
            <w:r>
              <w:t>F=120</w:t>
            </w:r>
          </w:p>
        </w:tc>
      </w:tr>
    </w:tbl>
    <w:p w:rsidR="001D1049" w:rsidRDefault="001D1049" w:rsidP="000A3CB7">
      <w:pPr>
        <w:jc w:val="center"/>
      </w:pPr>
    </w:p>
    <w:p w:rsidR="001D1049" w:rsidRDefault="001D1049" w:rsidP="001D1049">
      <w:pPr>
        <w:rPr>
          <w:b/>
          <w:u w:val="single"/>
        </w:rPr>
      </w:pPr>
    </w:p>
    <w:p w:rsidR="001D1049" w:rsidRDefault="001D1049" w:rsidP="001D1049">
      <w:pPr>
        <w:rPr>
          <w:b/>
          <w:u w:val="single"/>
        </w:rPr>
      </w:pPr>
    </w:p>
    <w:p w:rsidR="001D1049" w:rsidRDefault="001D1049" w:rsidP="001D1049">
      <w:pPr>
        <w:rPr>
          <w:b/>
          <w:u w:val="single"/>
        </w:rPr>
      </w:pPr>
    </w:p>
    <w:p w:rsidR="001D1049" w:rsidRDefault="001D1049" w:rsidP="001D1049">
      <w:pPr>
        <w:rPr>
          <w:b/>
          <w:u w:val="single"/>
        </w:rPr>
      </w:pPr>
    </w:p>
    <w:p w:rsidR="001D1049" w:rsidRDefault="001D1049" w:rsidP="001D1049">
      <w:pPr>
        <w:rPr>
          <w:b/>
          <w:u w:val="single"/>
        </w:rPr>
      </w:pPr>
    </w:p>
    <w:p w:rsidR="001D1049" w:rsidRDefault="001D1049" w:rsidP="001D1049">
      <w:pPr>
        <w:rPr>
          <w:b/>
          <w:u w:val="single"/>
        </w:rPr>
      </w:pPr>
    </w:p>
    <w:p w:rsidR="001D1049" w:rsidRDefault="001D1049" w:rsidP="001D1049">
      <w:pPr>
        <w:rPr>
          <w:b/>
          <w:u w:val="single"/>
        </w:rPr>
      </w:pPr>
    </w:p>
    <w:p w:rsidR="000A3CB7" w:rsidRDefault="000A3CB7" w:rsidP="001D1049">
      <w:pPr>
        <w:rPr>
          <w:b/>
          <w:u w:val="single"/>
        </w:rPr>
      </w:pPr>
    </w:p>
    <w:p w:rsidR="000A3CB7" w:rsidRDefault="000A3CB7" w:rsidP="001D1049">
      <w:pPr>
        <w:rPr>
          <w:b/>
          <w:u w:val="single"/>
        </w:rPr>
      </w:pPr>
    </w:p>
    <w:p w:rsidR="000A3CB7" w:rsidRDefault="000A3CB7" w:rsidP="001D1049">
      <w:pPr>
        <w:rPr>
          <w:b/>
          <w:u w:val="single"/>
        </w:rPr>
      </w:pPr>
    </w:p>
    <w:p w:rsidR="000A3CB7" w:rsidRDefault="000A3CB7" w:rsidP="001D1049">
      <w:pPr>
        <w:rPr>
          <w:b/>
          <w:u w:val="single"/>
        </w:rPr>
      </w:pPr>
    </w:p>
    <w:p w:rsidR="000A3CB7" w:rsidRDefault="000A3CB7" w:rsidP="001D1049">
      <w:pPr>
        <w:rPr>
          <w:b/>
          <w:u w:val="single"/>
        </w:rPr>
      </w:pPr>
    </w:p>
    <w:p w:rsidR="000A3CB7" w:rsidRDefault="000A3CB7" w:rsidP="001D1049">
      <w:pPr>
        <w:rPr>
          <w:b/>
          <w:u w:val="single"/>
        </w:rPr>
      </w:pPr>
    </w:p>
    <w:p w:rsidR="000A3CB7" w:rsidRDefault="000A3CB7" w:rsidP="001D1049">
      <w:pPr>
        <w:rPr>
          <w:b/>
          <w:u w:val="single"/>
        </w:rPr>
      </w:pPr>
    </w:p>
    <w:p w:rsidR="000A3CB7" w:rsidRDefault="000A3CB7" w:rsidP="001D1049">
      <w:pPr>
        <w:rPr>
          <w:b/>
          <w:u w:val="single"/>
        </w:rPr>
      </w:pPr>
    </w:p>
    <w:p w:rsidR="001D1049" w:rsidRDefault="000A3CB7" w:rsidP="001D1049">
      <w:pPr>
        <w:rPr>
          <w:b/>
          <w:u w:val="single"/>
        </w:rPr>
      </w:pPr>
      <w:r>
        <w:rPr>
          <w:b/>
          <w:u w:val="single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D1049">
        <w:rPr>
          <w:b/>
          <w:u w:val="single"/>
        </w:rPr>
        <w:t>PROGRAMA 4:</w:t>
      </w:r>
    </w:p>
    <w:p w:rsidR="000A3CB7" w:rsidRDefault="000A3CB7" w:rsidP="001D1049"/>
    <w:p w:rsidR="001D1049" w:rsidRDefault="001D1049" w:rsidP="001D1049">
      <w:r>
        <w:t xml:space="preserve">Problema: </w:t>
      </w:r>
      <w:r w:rsidR="000A3CB7">
        <w:t>Obtener solucion a una ecuacion</w:t>
      </w:r>
    </w:p>
    <w:p w:rsidR="000A3CB7" w:rsidRDefault="000A3CB7" w:rsidP="001D1049"/>
    <w:p w:rsidR="001D1049" w:rsidRDefault="000A3CB7" w:rsidP="001D1049">
      <w:r>
        <w:t>Restricciones: Y diferente de 2</w:t>
      </w:r>
    </w:p>
    <w:p w:rsidR="000A3CB7" w:rsidRDefault="000A3CB7" w:rsidP="001D1049"/>
    <w:p w:rsidR="000A3CB7" w:rsidRDefault="001D1049" w:rsidP="001D1049">
      <w:r>
        <w:t>Datos de entrada:</w:t>
      </w:r>
      <w:r w:rsidR="000A3CB7">
        <w:t xml:space="preserve"> Valor de Y</w:t>
      </w:r>
    </w:p>
    <w:p w:rsidR="001D1049" w:rsidRDefault="001D1049" w:rsidP="001D1049">
      <w:r>
        <w:t xml:space="preserve"> </w:t>
      </w:r>
    </w:p>
    <w:p w:rsidR="001D1049" w:rsidRDefault="001D1049" w:rsidP="001D1049">
      <w:r>
        <w:t>Datos de sali</w:t>
      </w:r>
      <w:r w:rsidR="000A3CB7">
        <w:t>da: Solucion de la ecuacion</w:t>
      </w:r>
    </w:p>
    <w:p w:rsidR="000A3CB7" w:rsidRDefault="000A3CB7" w:rsidP="001D1049"/>
    <w:p w:rsidR="000A3CB7" w:rsidRDefault="000A3CB7" w:rsidP="001D1049"/>
    <w:p w:rsidR="001D1049" w:rsidRDefault="001D1049" w:rsidP="001D1049">
      <w:r>
        <w:t>Solución:</w:t>
      </w:r>
    </w:p>
    <w:p w:rsidR="000A3CB7" w:rsidRDefault="000A3CB7" w:rsidP="001D1049"/>
    <w:p w:rsidR="001D1049" w:rsidRDefault="001D1049" w:rsidP="001D1049">
      <w:r>
        <w:t>1.</w:t>
      </w:r>
      <w:r w:rsidR="000A3CB7">
        <w:t>Inicio</w:t>
      </w:r>
    </w:p>
    <w:p w:rsidR="00EF55C4" w:rsidRDefault="00EF55C4" w:rsidP="001D1049"/>
    <w:p w:rsidR="000A3CB7" w:rsidRDefault="000A3CB7" w:rsidP="001D1049">
      <w:r>
        <w:t>2.Pedir a Y</w:t>
      </w:r>
    </w:p>
    <w:p w:rsidR="00EF55C4" w:rsidRDefault="00EF55C4" w:rsidP="001D1049"/>
    <w:p w:rsidR="006B5E41" w:rsidRDefault="000A3CB7" w:rsidP="001D1049">
      <w:r>
        <w:t>3.Si Y mayor</w:t>
      </w:r>
      <w:r w:rsidR="006B5E41">
        <w:t xml:space="preserve"> a 2 ir al paso 4, si no ir al paso 6</w:t>
      </w:r>
    </w:p>
    <w:p w:rsidR="00EF55C4" w:rsidRDefault="00EF55C4" w:rsidP="001D1049"/>
    <w:p w:rsidR="006B5E41" w:rsidRDefault="006B5E41" w:rsidP="001D1049">
      <w:r>
        <w:t>4.Realizar la operacion X=4(Y)2 -3(Y) +0</w:t>
      </w:r>
    </w:p>
    <w:p w:rsidR="00EF55C4" w:rsidRDefault="00EF55C4" w:rsidP="001D1049"/>
    <w:p w:rsidR="006B5E41" w:rsidRDefault="006B5E41" w:rsidP="001D1049">
      <w:r>
        <w:t>5.Imprimir a X</w:t>
      </w:r>
    </w:p>
    <w:p w:rsidR="00EF55C4" w:rsidRDefault="00EF55C4" w:rsidP="001D1049"/>
    <w:p w:rsidR="006B5E41" w:rsidRDefault="006B5E41" w:rsidP="001D1049">
      <w:r>
        <w:t>6.Si Y menor a 2 ir al paso 7, si no ir al paso 9</w:t>
      </w:r>
    </w:p>
    <w:p w:rsidR="00EF55C4" w:rsidRDefault="00EF55C4" w:rsidP="001D1049"/>
    <w:p w:rsidR="006B5E41" w:rsidRDefault="00EF55C4" w:rsidP="001D1049">
      <w:r>
        <w:t>7.</w:t>
      </w:r>
      <w:r w:rsidR="006B5E41">
        <w:t>Realizar la operacion X=(Y)2 +4(Y) -25</w:t>
      </w:r>
    </w:p>
    <w:p w:rsidR="00EF55C4" w:rsidRDefault="00EF55C4" w:rsidP="001D1049"/>
    <w:p w:rsidR="006B5E41" w:rsidRDefault="006B5E41" w:rsidP="001D1049">
      <w:r>
        <w:t>8.Imprimir a X</w:t>
      </w:r>
    </w:p>
    <w:p w:rsidR="00EF55C4" w:rsidRDefault="00EF55C4" w:rsidP="001D1049"/>
    <w:p w:rsidR="006B5E41" w:rsidRDefault="006B5E41" w:rsidP="001D1049">
      <w:r>
        <w:t>9.Mostrar mensaje “No hay solucion”</w:t>
      </w:r>
    </w:p>
    <w:p w:rsidR="00EF55C4" w:rsidRDefault="00EF55C4" w:rsidP="001D1049"/>
    <w:p w:rsidR="006B5E41" w:rsidRDefault="006B5E41" w:rsidP="001D1049">
      <w:r>
        <w:t>10.Fin</w:t>
      </w:r>
    </w:p>
    <w:p w:rsidR="006B5E41" w:rsidRDefault="006B5E41" w:rsidP="001D1049"/>
    <w:p w:rsidR="00EF55C4" w:rsidRDefault="00EF55C4" w:rsidP="001D1049"/>
    <w:p w:rsidR="00EF55C4" w:rsidRDefault="00EF55C4" w:rsidP="001D1049"/>
    <w:p w:rsidR="006B5E41" w:rsidRDefault="006B5E41" w:rsidP="001D1049">
      <w:r>
        <w:t>Prueba de escrritorio</w:t>
      </w:r>
    </w:p>
    <w:p w:rsidR="006B5E41" w:rsidRDefault="006B5E41" w:rsidP="001D1049"/>
    <w:p w:rsidR="006B5E41" w:rsidRDefault="006B5E41" w:rsidP="001D10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6B5E41" w:rsidTr="006B5E41">
        <w:tc>
          <w:tcPr>
            <w:tcW w:w="2605" w:type="dxa"/>
          </w:tcPr>
          <w:p w:rsidR="006B5E41" w:rsidRDefault="006B5E41" w:rsidP="00EF55C4">
            <w:pPr>
              <w:jc w:val="center"/>
            </w:pPr>
            <w:r>
              <w:t>Literacion</w:t>
            </w:r>
          </w:p>
        </w:tc>
        <w:tc>
          <w:tcPr>
            <w:tcW w:w="2605" w:type="dxa"/>
          </w:tcPr>
          <w:p w:rsidR="006B5E41" w:rsidRDefault="006B5E41" w:rsidP="00EF55C4">
            <w:pPr>
              <w:jc w:val="center"/>
            </w:pPr>
            <w:r>
              <w:t>Pedir Y</w:t>
            </w:r>
          </w:p>
        </w:tc>
        <w:tc>
          <w:tcPr>
            <w:tcW w:w="2605" w:type="dxa"/>
          </w:tcPr>
          <w:p w:rsidR="006B5E41" w:rsidRDefault="006B5E41" w:rsidP="00EF55C4">
            <w:pPr>
              <w:jc w:val="center"/>
            </w:pPr>
            <w:r>
              <w:t>Si Y mayor a 2 X=4(Y)2 -3(Y) +0</w:t>
            </w:r>
          </w:p>
          <w:p w:rsidR="006B5E41" w:rsidRDefault="006B5E41" w:rsidP="00EF55C4">
            <w:pPr>
              <w:jc w:val="center"/>
            </w:pPr>
            <w:r>
              <w:t>Si Y menor a 2 X=(Y)2 +4(Y) -25</w:t>
            </w:r>
          </w:p>
          <w:p w:rsidR="006B5E41" w:rsidRDefault="006B5E41" w:rsidP="00EF55C4">
            <w:pPr>
              <w:jc w:val="center"/>
            </w:pPr>
            <w:r>
              <w:t>Si Y=2 No hay solución</w:t>
            </w:r>
          </w:p>
        </w:tc>
        <w:tc>
          <w:tcPr>
            <w:tcW w:w="2606" w:type="dxa"/>
          </w:tcPr>
          <w:p w:rsidR="006B5E41" w:rsidRDefault="006B5E41" w:rsidP="00EF55C4">
            <w:pPr>
              <w:jc w:val="center"/>
            </w:pPr>
            <w:r>
              <w:t>Datos de Salida</w:t>
            </w:r>
          </w:p>
        </w:tc>
      </w:tr>
      <w:tr w:rsidR="006B5E41" w:rsidTr="006B5E41">
        <w:tc>
          <w:tcPr>
            <w:tcW w:w="2605" w:type="dxa"/>
          </w:tcPr>
          <w:p w:rsidR="006B5E41" w:rsidRDefault="006B5E41" w:rsidP="00EF55C4">
            <w:pPr>
              <w:jc w:val="center"/>
            </w:pPr>
            <w:r>
              <w:t>1</w:t>
            </w:r>
          </w:p>
        </w:tc>
        <w:tc>
          <w:tcPr>
            <w:tcW w:w="2605" w:type="dxa"/>
          </w:tcPr>
          <w:p w:rsidR="006B5E41" w:rsidRDefault="006B5E41" w:rsidP="00EF55C4">
            <w:pPr>
              <w:jc w:val="center"/>
            </w:pPr>
            <w:r>
              <w:t>4</w:t>
            </w:r>
          </w:p>
        </w:tc>
        <w:tc>
          <w:tcPr>
            <w:tcW w:w="2605" w:type="dxa"/>
          </w:tcPr>
          <w:p w:rsidR="006B5E41" w:rsidRDefault="006B5E41" w:rsidP="00EF55C4">
            <w:pPr>
              <w:jc w:val="center"/>
            </w:pPr>
            <w:r>
              <w:t>X=4(Y)2 -3(Y) +0</w:t>
            </w:r>
          </w:p>
          <w:p w:rsidR="006B5E41" w:rsidRDefault="006B5E41" w:rsidP="00EF55C4">
            <w:pPr>
              <w:jc w:val="center"/>
            </w:pPr>
          </w:p>
        </w:tc>
        <w:tc>
          <w:tcPr>
            <w:tcW w:w="2606" w:type="dxa"/>
          </w:tcPr>
          <w:p w:rsidR="006B5E41" w:rsidRDefault="00EF55C4" w:rsidP="00EF55C4">
            <w:pPr>
              <w:jc w:val="center"/>
            </w:pPr>
            <w:r>
              <w:t>X=52</w:t>
            </w:r>
          </w:p>
        </w:tc>
      </w:tr>
      <w:tr w:rsidR="006B5E41" w:rsidTr="006B5E41">
        <w:tc>
          <w:tcPr>
            <w:tcW w:w="2605" w:type="dxa"/>
          </w:tcPr>
          <w:p w:rsidR="006B5E41" w:rsidRDefault="006B5E41" w:rsidP="00EF55C4">
            <w:pPr>
              <w:jc w:val="center"/>
            </w:pPr>
            <w:r>
              <w:t>2</w:t>
            </w:r>
          </w:p>
        </w:tc>
        <w:tc>
          <w:tcPr>
            <w:tcW w:w="2605" w:type="dxa"/>
          </w:tcPr>
          <w:p w:rsidR="006B5E41" w:rsidRDefault="006B5E41" w:rsidP="00EF55C4">
            <w:pPr>
              <w:jc w:val="center"/>
            </w:pPr>
            <w:r>
              <w:t>-4</w:t>
            </w:r>
          </w:p>
        </w:tc>
        <w:tc>
          <w:tcPr>
            <w:tcW w:w="2605" w:type="dxa"/>
          </w:tcPr>
          <w:p w:rsidR="006B5E41" w:rsidRDefault="006B5E41" w:rsidP="00EF55C4">
            <w:pPr>
              <w:jc w:val="center"/>
            </w:pPr>
            <w:r>
              <w:t>X=(Y)2 +4(Y) -25</w:t>
            </w:r>
          </w:p>
          <w:p w:rsidR="006B5E41" w:rsidRDefault="006B5E41" w:rsidP="00EF55C4">
            <w:pPr>
              <w:jc w:val="center"/>
            </w:pPr>
          </w:p>
        </w:tc>
        <w:tc>
          <w:tcPr>
            <w:tcW w:w="2606" w:type="dxa"/>
          </w:tcPr>
          <w:p w:rsidR="006B5E41" w:rsidRDefault="00EF55C4" w:rsidP="00EF55C4">
            <w:pPr>
              <w:jc w:val="center"/>
            </w:pPr>
            <w:r>
              <w:t>X=-25</w:t>
            </w:r>
          </w:p>
        </w:tc>
      </w:tr>
      <w:tr w:rsidR="006B5E41" w:rsidTr="006B5E41">
        <w:tc>
          <w:tcPr>
            <w:tcW w:w="2605" w:type="dxa"/>
          </w:tcPr>
          <w:p w:rsidR="006B5E41" w:rsidRDefault="006B5E41" w:rsidP="00EF55C4">
            <w:pPr>
              <w:jc w:val="center"/>
            </w:pPr>
            <w:r>
              <w:t>3</w:t>
            </w:r>
          </w:p>
        </w:tc>
        <w:tc>
          <w:tcPr>
            <w:tcW w:w="2605" w:type="dxa"/>
          </w:tcPr>
          <w:p w:rsidR="006B5E41" w:rsidRDefault="006B5E41" w:rsidP="00EF55C4">
            <w:pPr>
              <w:jc w:val="center"/>
            </w:pPr>
            <w:r>
              <w:t>2</w:t>
            </w:r>
          </w:p>
        </w:tc>
        <w:tc>
          <w:tcPr>
            <w:tcW w:w="2605" w:type="dxa"/>
          </w:tcPr>
          <w:p w:rsidR="006B5E41" w:rsidRDefault="00EF55C4" w:rsidP="00EF55C4">
            <w:pPr>
              <w:jc w:val="center"/>
            </w:pPr>
            <w:r>
              <w:t>-</w:t>
            </w:r>
          </w:p>
        </w:tc>
        <w:tc>
          <w:tcPr>
            <w:tcW w:w="2606" w:type="dxa"/>
          </w:tcPr>
          <w:p w:rsidR="006B5E41" w:rsidRDefault="00EF55C4" w:rsidP="00EF55C4">
            <w:pPr>
              <w:jc w:val="center"/>
            </w:pPr>
            <w:r>
              <w:t>No hay solucion</w:t>
            </w:r>
          </w:p>
        </w:tc>
      </w:tr>
    </w:tbl>
    <w:p w:rsidR="006B5E41" w:rsidRDefault="006B5E41" w:rsidP="001D1049"/>
    <w:p w:rsidR="006B5E41" w:rsidRDefault="006B5E41" w:rsidP="001D1049"/>
    <w:p w:rsidR="006B5E41" w:rsidRDefault="006B5E41" w:rsidP="001D1049"/>
    <w:p w:rsidR="006B5E41" w:rsidRDefault="006B5E41" w:rsidP="001D1049"/>
    <w:p w:rsidR="000A3CB7" w:rsidRPr="00AB0D44" w:rsidRDefault="000A3CB7" w:rsidP="001D1049">
      <w:r>
        <w:t xml:space="preserve"> </w:t>
      </w:r>
    </w:p>
    <w:p w:rsidR="001D1049" w:rsidRPr="006C34C6" w:rsidRDefault="001D1049" w:rsidP="001D1049"/>
    <w:p w:rsidR="001D1049" w:rsidRDefault="001D1049" w:rsidP="001D1049">
      <w:pPr>
        <w:rPr>
          <w:b/>
          <w:u w:val="single"/>
        </w:rPr>
      </w:pPr>
      <w:r w:rsidRPr="00AB0D44">
        <w:rPr>
          <w:b/>
          <w:u w:val="single"/>
        </w:rPr>
        <w:t>CONCLUSIONES:</w:t>
      </w:r>
    </w:p>
    <w:p w:rsidR="001D1049" w:rsidRPr="00AB0D44" w:rsidRDefault="001D1049" w:rsidP="001D1049">
      <w:pPr>
        <w:rPr>
          <w:b/>
          <w:u w:val="single"/>
        </w:rPr>
      </w:pPr>
    </w:p>
    <w:p w:rsidR="001D1049" w:rsidRDefault="00A526E6" w:rsidP="001D1049">
      <w:r>
        <w:t>Bueno para empezar la practica se me hizo un poco dificil por que yo no se programar, pero de todos modos creo que si logre realizarla los objetivos bien.</w:t>
      </w:r>
    </w:p>
    <w:p w:rsidR="00A526E6" w:rsidRDefault="00A526E6" w:rsidP="001D1049"/>
    <w:p w:rsidR="00A526E6" w:rsidRDefault="00A526E6" w:rsidP="001D1049">
      <w:r>
        <w:t xml:space="preserve">Esta practica se me hace muy importante en la materia de programacion por que son las bases que necesitamos para poder empezar a resolver problemas mas complicados sobre la programacion y asi despues poder resolver los problemas que en el ambito laboral se necesitan resolver. </w:t>
      </w:r>
    </w:p>
    <w:p w:rsidR="00A526E6" w:rsidRDefault="00A526E6" w:rsidP="001D1049">
      <w:bookmarkStart w:id="0" w:name="_GoBack"/>
      <w:bookmarkEnd w:id="0"/>
    </w:p>
    <w:p w:rsidR="00A526E6" w:rsidRPr="006C34C6" w:rsidRDefault="00A526E6" w:rsidP="001D1049"/>
    <w:p w:rsidR="00B052FF" w:rsidRDefault="00B052FF">
      <w:pPr>
        <w:pStyle w:val="Standard"/>
      </w:pPr>
    </w:p>
    <w:sectPr w:rsidR="00B052FF" w:rsidSect="001D1049">
      <w:pgSz w:w="12240" w:h="15840" w:code="1"/>
      <w:pgMar w:top="568" w:right="675" w:bottom="28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E7A" w:rsidRDefault="005A2E7A">
      <w:r>
        <w:separator/>
      </w:r>
    </w:p>
  </w:endnote>
  <w:endnote w:type="continuationSeparator" w:id="0">
    <w:p w:rsidR="005A2E7A" w:rsidRDefault="005A2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E7A" w:rsidRDefault="005A2E7A">
      <w:r>
        <w:rPr>
          <w:color w:val="000000"/>
        </w:rPr>
        <w:separator/>
      </w:r>
    </w:p>
  </w:footnote>
  <w:footnote w:type="continuationSeparator" w:id="0">
    <w:p w:rsidR="005A2E7A" w:rsidRDefault="005A2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1068C"/>
    <w:multiLevelType w:val="hybridMultilevel"/>
    <w:tmpl w:val="636ED8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519B4"/>
    <w:multiLevelType w:val="hybridMultilevel"/>
    <w:tmpl w:val="B4E41C5C"/>
    <w:lvl w:ilvl="0" w:tplc="EBFCE6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052FF"/>
    <w:rsid w:val="000A3CB7"/>
    <w:rsid w:val="001D1049"/>
    <w:rsid w:val="005A2E7A"/>
    <w:rsid w:val="006B5E41"/>
    <w:rsid w:val="00A526E6"/>
    <w:rsid w:val="00B052FF"/>
    <w:rsid w:val="00E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DA4058-8C99-4DEC-BB9D-51C8A541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1D1049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ES" w:eastAsia="en-US" w:bidi="ar-SA"/>
    </w:rPr>
  </w:style>
  <w:style w:type="table" w:styleId="Tablaconcuadrcula">
    <w:name w:val="Table Grid"/>
    <w:basedOn w:val="Tablanormal"/>
    <w:uiPriority w:val="39"/>
    <w:rsid w:val="001D1049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E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Gamer</cp:lastModifiedBy>
  <cp:revision>2</cp:revision>
  <dcterms:created xsi:type="dcterms:W3CDTF">2017-09-04T21:06:00Z</dcterms:created>
  <dcterms:modified xsi:type="dcterms:W3CDTF">2017-09-04T21:06:00Z</dcterms:modified>
</cp:coreProperties>
</file>